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2FB5F" w14:textId="03F531AF" w:rsidR="00D0330E" w:rsidRPr="00D0330E" w:rsidRDefault="00D0330E">
      <w:pPr>
        <w:pStyle w:val="NoSpacing"/>
        <w:spacing w:before="1540" w:after="240"/>
        <w:jc w:val="center"/>
        <w:rPr>
          <w:color w:val="4F81BD"/>
        </w:rPr>
      </w:pPr>
    </w:p>
    <w:p w14:paraId="7AE24C3E" w14:textId="1424C9F0" w:rsidR="00D0330E" w:rsidRPr="00D0330E" w:rsidRDefault="00D0330E" w:rsidP="00D0330E">
      <w:pPr>
        <w:pStyle w:val="NoSpacing"/>
        <w:pBdr>
          <w:top w:val="single" w:sz="6" w:space="6" w:color="4F81BD"/>
          <w:bottom w:val="single" w:sz="6" w:space="6" w:color="4F81BD"/>
        </w:pBdr>
        <w:spacing w:after="240"/>
        <w:jc w:val="center"/>
        <w:rPr>
          <w:rFonts w:ascii="Cambria" w:eastAsia="PMingLiU" w:hAnsi="Cambria"/>
          <w:caps/>
          <w:color w:val="4F81BD"/>
          <w:sz w:val="80"/>
          <w:szCs w:val="80"/>
        </w:rPr>
      </w:pPr>
      <w:r>
        <w:rPr>
          <w:rFonts w:ascii="Cambria" w:eastAsia="PMingLiU" w:hAnsi="Cambria"/>
          <w:caps/>
          <w:sz w:val="72"/>
          <w:szCs w:val="72"/>
        </w:rPr>
        <w:t>Project Documentation</w:t>
      </w:r>
    </w:p>
    <w:p w14:paraId="5693D38B" w14:textId="1EACE89B" w:rsidR="00D0330E" w:rsidRPr="00D0330E" w:rsidRDefault="00FB1B77">
      <w:pPr>
        <w:pStyle w:val="NoSpacing"/>
        <w:jc w:val="center"/>
        <w:rPr>
          <w:color w:val="4F81BD"/>
          <w:sz w:val="28"/>
          <w:szCs w:val="28"/>
        </w:rPr>
      </w:pPr>
      <w:r>
        <w:rPr>
          <w:noProof/>
        </w:rPr>
        <w:pict w14:anchorId="4A78FDC9">
          <v:shapetype id="_x0000_t202" coordsize="21600,21600" o:spt="202" path="m,l,21600r21600,l21600,xe">
            <v:stroke joinstyle="miter"/>
            <v:path gradientshapeok="t" o:connecttype="rect"/>
          </v:shapetype>
          <v:shape id="Text Box 2" o:spid="_x0000_s1030" type="#_x0000_t202" style="position:absolute;left:0;text-align:left;margin-left:141pt;margin-top:3.7pt;width:185.75pt;height:99.45pt;z-index:251662848;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strokecolor="white">
            <v:textbox style="mso-next-textbox:#Text Box 2">
              <w:txbxContent>
                <w:p w14:paraId="47E772AF" w14:textId="269DAD7E" w:rsidR="00FB1B77" w:rsidRPr="00FB1B77" w:rsidRDefault="00FB1B77" w:rsidP="00FB1B77">
                  <w:pPr>
                    <w:jc w:val="center"/>
                    <w:rPr>
                      <w:rFonts w:ascii="Times New Roman" w:hAnsi="Times New Roman" w:cs="Times New Roman"/>
                      <w:color w:val="404040"/>
                      <w:sz w:val="24"/>
                      <w:szCs w:val="24"/>
                    </w:rPr>
                  </w:pPr>
                  <w:r w:rsidRPr="00FB1B77">
                    <w:rPr>
                      <w:rFonts w:ascii="Times New Roman" w:hAnsi="Times New Roman" w:cs="Times New Roman"/>
                      <w:color w:val="404040"/>
                      <w:sz w:val="24"/>
                      <w:szCs w:val="24"/>
                    </w:rPr>
                    <w:t>Christopher Huynh</w:t>
                  </w:r>
                  <w:r w:rsidRPr="00FB1B77">
                    <w:rPr>
                      <w:rFonts w:ascii="Times New Roman" w:hAnsi="Times New Roman" w:cs="Times New Roman"/>
                      <w:color w:val="404040"/>
                      <w:sz w:val="24"/>
                      <w:szCs w:val="24"/>
                    </w:rPr>
                    <w:br/>
                  </w:r>
                  <w:r w:rsidRPr="00FB1B77">
                    <w:rPr>
                      <w:rFonts w:ascii="Times New Roman" w:hAnsi="Times New Roman" w:cs="Times New Roman"/>
                      <w:color w:val="404040"/>
                      <w:sz w:val="24"/>
                      <w:szCs w:val="24"/>
                      <w:shd w:val="clear" w:color="auto" w:fill="FFFFFF"/>
                    </w:rPr>
                    <w:t>Michael Harkess</w:t>
                  </w:r>
                  <w:r w:rsidRPr="00FB1B77">
                    <w:rPr>
                      <w:rFonts w:ascii="Times New Roman" w:hAnsi="Times New Roman" w:cs="Times New Roman"/>
                      <w:color w:val="404040"/>
                      <w:sz w:val="24"/>
                      <w:szCs w:val="24"/>
                      <w:shd w:val="clear" w:color="auto" w:fill="FFFFFF"/>
                    </w:rPr>
                    <w:br/>
                  </w:r>
                  <w:r w:rsidRPr="00FB1B77">
                    <w:rPr>
                      <w:rFonts w:ascii="Times New Roman" w:hAnsi="Times New Roman" w:cs="Times New Roman"/>
                      <w:color w:val="404040"/>
                      <w:sz w:val="24"/>
                      <w:szCs w:val="24"/>
                      <w:shd w:val="clear" w:color="auto" w:fill="FFFFFF"/>
                    </w:rPr>
                    <w:t>Hanming Wang</w:t>
                  </w:r>
                  <w:r w:rsidRPr="00FB1B77">
                    <w:rPr>
                      <w:rFonts w:ascii="Times New Roman" w:hAnsi="Times New Roman" w:cs="Times New Roman"/>
                      <w:color w:val="404040"/>
                      <w:sz w:val="24"/>
                      <w:szCs w:val="24"/>
                      <w:shd w:val="clear" w:color="auto" w:fill="FFFFFF"/>
                    </w:rPr>
                    <w:br/>
                  </w:r>
                  <w:r w:rsidRPr="00FB1B77">
                    <w:rPr>
                      <w:rFonts w:ascii="Times New Roman" w:hAnsi="Times New Roman" w:cs="Times New Roman"/>
                      <w:color w:val="404040"/>
                      <w:sz w:val="24"/>
                      <w:szCs w:val="24"/>
                      <w:shd w:val="clear" w:color="auto" w:fill="FFFFFF"/>
                    </w:rPr>
                    <w:t>Chen-Yu Chang</w:t>
                  </w:r>
                  <w:r w:rsidRPr="00FB1B77">
                    <w:rPr>
                      <w:rFonts w:ascii="Times New Roman" w:hAnsi="Times New Roman" w:cs="Times New Roman"/>
                      <w:color w:val="404040"/>
                      <w:sz w:val="24"/>
                      <w:szCs w:val="24"/>
                      <w:shd w:val="clear" w:color="auto" w:fill="FFFFFF"/>
                    </w:rPr>
                    <w:br/>
                  </w:r>
                  <w:r w:rsidRPr="00FB1B77">
                    <w:rPr>
                      <w:rFonts w:ascii="Times New Roman" w:hAnsi="Times New Roman" w:cs="Times New Roman"/>
                      <w:color w:val="404040"/>
                      <w:sz w:val="24"/>
                      <w:szCs w:val="24"/>
                      <w:shd w:val="clear" w:color="auto" w:fill="FFFFFF"/>
                    </w:rPr>
                    <w:t>Yiquin Zhang</w:t>
                  </w:r>
                  <w:r w:rsidRPr="00FB1B77">
                    <w:rPr>
                      <w:rFonts w:ascii="Times New Roman" w:hAnsi="Times New Roman" w:cs="Times New Roman"/>
                      <w:color w:val="404040"/>
                      <w:sz w:val="24"/>
                      <w:szCs w:val="24"/>
                      <w:shd w:val="clear" w:color="auto" w:fill="FFFFFF"/>
                    </w:rPr>
                    <w:br/>
                  </w:r>
                  <w:r w:rsidRPr="00FB1B77">
                    <w:rPr>
                      <w:rFonts w:ascii="Times New Roman" w:hAnsi="Times New Roman" w:cs="Times New Roman"/>
                      <w:color w:val="404040"/>
                      <w:sz w:val="24"/>
                      <w:szCs w:val="24"/>
                      <w:shd w:val="clear" w:color="auto" w:fill="FFFFFF"/>
                    </w:rPr>
                    <w:t>Samarah Uriarte</w:t>
                  </w:r>
                </w:p>
              </w:txbxContent>
            </v:textbox>
            <w10:wrap type="square"/>
          </v:shape>
        </w:pict>
      </w:r>
    </w:p>
    <w:p w14:paraId="0027606E" w14:textId="7273C5E2" w:rsidR="00D0330E" w:rsidRPr="00D0330E" w:rsidRDefault="00D0330E">
      <w:pPr>
        <w:pStyle w:val="NoSpacing"/>
        <w:spacing w:before="480"/>
        <w:jc w:val="center"/>
        <w:rPr>
          <w:color w:val="4F81BD"/>
        </w:rPr>
      </w:pPr>
    </w:p>
    <w:p w14:paraId="5BF9CF41" w14:textId="5E7B5BAC" w:rsidR="00282B09" w:rsidRDefault="00FB1B77" w:rsidP="006C4361">
      <w:pPr>
        <w:jc w:val="center"/>
        <w:rPr>
          <w:rFonts w:ascii="Times New Roman" w:hAnsi="Times New Roman" w:cs="Times New Roman"/>
          <w:sz w:val="24"/>
          <w:szCs w:val="24"/>
        </w:rPr>
      </w:pPr>
      <w:bookmarkStart w:id="0" w:name="_GoBack"/>
      <w:bookmarkEnd w:id="0"/>
      <w:r>
        <w:rPr>
          <w:noProof/>
        </w:rPr>
        <w:pict w14:anchorId="59235517">
          <v:shape id="Text Box 142" o:spid="_x0000_s1029" type="#_x0000_t202" style="position:absolute;left:0;text-align:left;margin-left:133.75pt;margin-top:673.2pt;width:344.5pt;height:43.05pt;z-index:251660800;visibility:visible;mso-height-percent:0;mso-left-percent:-10001;mso-top-percent:-10001;mso-wrap-distance-left:9pt;mso-wrap-distance-top:0;mso-wrap-distance-right:9pt;mso-wrap-distance-bottom:0;mso-position-horizontal:absolute;mso-position-horizontal-relative:page;mso-position-vertical:absolute;mso-position-vertical-relative:page;mso-height-percent:0;mso-left-percent:-10001;mso-top-percent:-10001;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" filled="f" stroked="f" strokeweight=".5pt">
            <v:textbox style="mso-fit-shape-to-text:t" inset="0,0,0,0">
              <w:txbxContent>
                <w:p w14:paraId="3A50C108" w14:textId="1BC97B3F" w:rsidR="00D0330E" w:rsidRPr="00FB1B77" w:rsidRDefault="00FB1B77">
                  <w:pPr>
                    <w:pStyle w:val="NoSpacing"/>
                    <w:spacing w:after="40"/>
                    <w:jc w:val="center"/>
                    <w:rPr>
                      <w:rFonts w:ascii="Times New Roman" w:hAnsi="Times New Roman"/>
                      <w:caps/>
                      <w:color w:val="4F81BD"/>
                      <w:sz w:val="24"/>
                      <w:szCs w:val="24"/>
                    </w:rPr>
                  </w:pPr>
                  <w:r w:rsidRPr="00FB1B77">
                    <w:rPr>
                      <w:rFonts w:ascii="Times New Roman" w:hAnsi="Times New Roman"/>
                      <w:caps/>
                      <w:sz w:val="24"/>
                      <w:szCs w:val="24"/>
                    </w:rPr>
                    <w:t>December 11, 2019</w:t>
                  </w:r>
                </w:p>
                <w:p w14:paraId="470A1A9C" w14:textId="641C6204" w:rsidR="00D0330E" w:rsidRPr="00FB1B77" w:rsidRDefault="00FB1B77">
                  <w:pPr>
                    <w:pStyle w:val="NoSpacing"/>
                    <w:jc w:val="center"/>
                    <w:rPr>
                      <w:rFonts w:ascii="Times New Roman" w:hAnsi="Times New Roman"/>
                      <w:color w:val="4F81BD"/>
                      <w:sz w:val="24"/>
                      <w:szCs w:val="24"/>
                    </w:rPr>
                  </w:pPr>
                  <w:r w:rsidRPr="00FB1B77">
                    <w:rPr>
                      <w:rFonts w:ascii="Times New Roman" w:hAnsi="Times New Roman"/>
                      <w:caps/>
                      <w:sz w:val="24"/>
                      <w:szCs w:val="24"/>
                    </w:rPr>
                    <w:t>EC327</w:t>
                  </w:r>
                </w:p>
                <w:p w14:paraId="69ABB02E" w14:textId="2CAF155F" w:rsidR="00D0330E" w:rsidRPr="00D0330E" w:rsidRDefault="00D0330E">
                  <w:pPr>
                    <w:pStyle w:val="NoSpacing"/>
                    <w:jc w:val="center"/>
                    <w:rPr>
                      <w:color w:val="4F81BD"/>
                    </w:rPr>
                  </w:pPr>
                </w:p>
              </w:txbxContent>
            </v:textbox>
            <w10:wrap anchorx="margin" anchory="page"/>
          </v:shape>
        </w:pict>
      </w:r>
      <w:r w:rsidR="00D0330E">
        <w:rPr>
          <w:rFonts w:ascii="Times New Roman" w:hAnsi="Times New Roman" w:cs="Times New Roman"/>
          <w:sz w:val="24"/>
          <w:szCs w:val="24"/>
        </w:rPr>
        <w:br w:type="page"/>
      </w:r>
      <w:r w:rsidR="00282B09">
        <w:rPr>
          <w:rFonts w:ascii="Times New Roman" w:hAnsi="Times New Roman" w:cs="Times New Roman"/>
          <w:sz w:val="24"/>
          <w:szCs w:val="24"/>
        </w:rPr>
        <w:lastRenderedPageBreak/>
        <w:t>GreenMate</w:t>
      </w:r>
    </w:p>
    <w:p w14:paraId="1990CD9A" w14:textId="77777777" w:rsidR="00282B09" w:rsidRDefault="00282B09" w:rsidP="00D77C21">
      <w:pPr>
        <w:rPr>
          <w:rFonts w:ascii="Times New Roman" w:hAnsi="Times New Roman" w:cs="Times New Roman"/>
          <w:sz w:val="24"/>
          <w:szCs w:val="24"/>
        </w:rPr>
      </w:pPr>
    </w:p>
    <w:p w14:paraId="632C5BD8" w14:textId="77777777"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GitHub Repository</w:t>
      </w:r>
    </w:p>
    <w:p w14:paraId="37CC5193" w14:textId="77777777" w:rsidR="00282B09" w:rsidRPr="00CE44BE" w:rsidRDefault="00FB1B77" w:rsidP="00CE44BE">
      <w:pPr>
        <w:numPr>
          <w:ilvl w:val="0"/>
          <w:numId w:val="1"/>
        </w:numPr>
        <w:rPr>
          <w:rFonts w:ascii="Times New Roman" w:hAnsi="Times New Roman" w:cs="Times New Roman"/>
          <w:b/>
          <w:bCs/>
          <w:sz w:val="24"/>
          <w:szCs w:val="24"/>
        </w:rPr>
      </w:pPr>
      <w:hyperlink r:id="rId6" w:history="1">
        <w:r w:rsidR="00282B09" w:rsidRPr="00CE44BE">
          <w:rPr>
            <w:rStyle w:val="Hyperlink"/>
            <w:rFonts w:ascii="Times New Roman" w:hAnsi="Times New Roman" w:cs="Times New Roman"/>
            <w:sz w:val="24"/>
            <w:szCs w:val="24"/>
          </w:rPr>
          <w:t>https://github.com/samarahu/SustainabilityApp</w:t>
        </w:r>
      </w:hyperlink>
    </w:p>
    <w:p w14:paraId="346241A8" w14:textId="77777777" w:rsidR="00282B09" w:rsidRPr="005D5377" w:rsidRDefault="00282B09" w:rsidP="000243CE">
      <w:pPr>
        <w:rPr>
          <w:rFonts w:ascii="Times New Roman" w:hAnsi="Times New Roman" w:cs="Times New Roman"/>
          <w:sz w:val="24"/>
          <w:szCs w:val="24"/>
        </w:rPr>
      </w:pPr>
    </w:p>
    <w:p w14:paraId="387D87EC" w14:textId="77777777" w:rsidR="00282B09" w:rsidRDefault="00282B09" w:rsidP="000243CE">
      <w:pPr>
        <w:rPr>
          <w:rFonts w:ascii="Times New Roman" w:hAnsi="Times New Roman" w:cs="Times New Roman"/>
          <w:b/>
          <w:bCs/>
          <w:sz w:val="24"/>
          <w:szCs w:val="24"/>
        </w:rPr>
      </w:pPr>
      <w:r w:rsidRPr="0098336B">
        <w:rPr>
          <w:rFonts w:ascii="Times New Roman" w:hAnsi="Times New Roman" w:cs="Times New Roman"/>
          <w:b/>
          <w:bCs/>
          <w:sz w:val="24"/>
          <w:szCs w:val="24"/>
        </w:rPr>
        <w:t>Description</w:t>
      </w:r>
    </w:p>
    <w:p w14:paraId="42D443EC" w14:textId="77777777" w:rsidR="00282B09" w:rsidRPr="0093237F" w:rsidRDefault="00282B09" w:rsidP="000243CE">
      <w:pPr>
        <w:rPr>
          <w:rFonts w:ascii="Times New Roman" w:hAnsi="Times New Roman" w:cs="Times New Roman"/>
          <w:sz w:val="24"/>
          <w:szCs w:val="24"/>
        </w:rPr>
      </w:pPr>
      <w:r>
        <w:rPr>
          <w:rFonts w:ascii="Times New Roman" w:hAnsi="Times New Roman" w:cs="Times New Roman"/>
          <w:sz w:val="24"/>
          <w:szCs w:val="24"/>
        </w:rPr>
        <w:t>GreenMate is a sustainability-promoting Android application that uses various mechanics to encourage users in creating an environmentally-friendly society. The app’s features include a step counter, a recycling database and counter, and a point system. Additionally, a happy polar bear character is used to motivate users in living eco-friendly lifestyles and changes states based on user inputs, which proportionally affects the point amount assigned to the user.</w:t>
      </w:r>
    </w:p>
    <w:p w14:paraId="643E90BF" w14:textId="77777777" w:rsidR="00282B09" w:rsidRDefault="00282B09" w:rsidP="000243CE">
      <w:pPr>
        <w:rPr>
          <w:rFonts w:ascii="Times New Roman" w:hAnsi="Times New Roman" w:cs="Times New Roman"/>
          <w:b/>
          <w:bCs/>
          <w:sz w:val="24"/>
          <w:szCs w:val="24"/>
        </w:rPr>
      </w:pPr>
    </w:p>
    <w:p w14:paraId="4F43CB53" w14:textId="77777777" w:rsidR="00282B09" w:rsidRPr="00D16A8C" w:rsidRDefault="00282B09" w:rsidP="000243CE">
      <w:pPr>
        <w:rPr>
          <w:rFonts w:ascii="Times New Roman" w:hAnsi="Times New Roman" w:cs="Times New Roman"/>
          <w:b/>
          <w:bCs/>
          <w:sz w:val="24"/>
          <w:szCs w:val="24"/>
        </w:rPr>
      </w:pPr>
      <w:r>
        <w:rPr>
          <w:rFonts w:ascii="Times New Roman" w:hAnsi="Times New Roman" w:cs="Times New Roman"/>
          <w:b/>
          <w:bCs/>
          <w:sz w:val="24"/>
          <w:szCs w:val="24"/>
        </w:rPr>
        <w:t>Statement of Work</w:t>
      </w:r>
    </w:p>
    <w:p w14:paraId="76DC041E" w14:textId="77777777" w:rsidR="00282B09" w:rsidRDefault="00282B09" w:rsidP="0080302D">
      <w:pPr>
        <w:rPr>
          <w:rFonts w:ascii="Times New Roman" w:hAnsi="Times New Roman" w:cs="Times New Roman"/>
          <w:sz w:val="24"/>
          <w:szCs w:val="24"/>
        </w:rPr>
      </w:pPr>
      <w:r>
        <w:rPr>
          <w:rFonts w:ascii="Times New Roman" w:hAnsi="Times New Roman" w:cs="Times New Roman"/>
          <w:sz w:val="24"/>
          <w:szCs w:val="24"/>
        </w:rPr>
        <w:t>The work each team member contributed to this project is organized and explained in the following list:</w:t>
      </w:r>
    </w:p>
    <w:p w14:paraId="7196F259" w14:textId="77777777" w:rsidR="00282B09" w:rsidRDefault="00282B09" w:rsidP="00064D0A">
      <w:pPr>
        <w:numPr>
          <w:ilvl w:val="0"/>
          <w:numId w:val="1"/>
        </w:numPr>
        <w:rPr>
          <w:rFonts w:ascii="Times New Roman" w:hAnsi="Times New Roman" w:cs="Times New Roman"/>
          <w:sz w:val="24"/>
          <w:szCs w:val="24"/>
        </w:rPr>
      </w:pPr>
      <w:r w:rsidRPr="009C75A8">
        <w:rPr>
          <w:rFonts w:ascii="Times New Roman" w:hAnsi="Times New Roman" w:cs="Times New Roman"/>
          <w:sz w:val="24"/>
          <w:szCs w:val="24"/>
        </w:rPr>
        <w:t>Christopher Huynh:</w:t>
      </w:r>
    </w:p>
    <w:p w14:paraId="46DC3F7C" w14:textId="77777777"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Organized meeting times and led group discussions</w:t>
      </w:r>
    </w:p>
    <w:p w14:paraId="0A7C5B55" w14:textId="77777777"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 xml:space="preserve">Monitored progression of app development and </w:t>
      </w:r>
      <w:r>
        <w:rPr>
          <w:rFonts w:ascii="Times New Roman" w:hAnsi="Times New Roman" w:cs="Times New Roman"/>
          <w:sz w:val="24"/>
          <w:szCs w:val="24"/>
        </w:rPr>
        <w:t>allocated</w:t>
      </w:r>
      <w:r w:rsidRPr="00064D0A">
        <w:rPr>
          <w:rFonts w:ascii="Times New Roman" w:hAnsi="Times New Roman" w:cs="Times New Roman"/>
          <w:sz w:val="24"/>
          <w:szCs w:val="24"/>
        </w:rPr>
        <w:t xml:space="preserve"> tasks</w:t>
      </w:r>
    </w:p>
    <w:p w14:paraId="5FC872D7" w14:textId="77777777"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Assisted design and implementation of certain UI components</w:t>
      </w:r>
    </w:p>
    <w:p w14:paraId="27EA8D54" w14:textId="77777777"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Provided basic back-end prototypes for the app</w:t>
      </w:r>
    </w:p>
    <w:p w14:paraId="6C3CA694" w14:textId="77777777"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 xml:space="preserve">Assisted in developing </w:t>
      </w:r>
      <w:r>
        <w:rPr>
          <w:rFonts w:ascii="Times New Roman" w:hAnsi="Times New Roman" w:cs="Times New Roman"/>
          <w:sz w:val="24"/>
          <w:szCs w:val="24"/>
        </w:rPr>
        <w:t xml:space="preserve">ideas on </w:t>
      </w:r>
      <w:r w:rsidRPr="00064D0A">
        <w:rPr>
          <w:rFonts w:ascii="Times New Roman" w:hAnsi="Times New Roman" w:cs="Times New Roman"/>
          <w:sz w:val="24"/>
          <w:szCs w:val="24"/>
        </w:rPr>
        <w:t>how back-end components should behave within the app</w:t>
      </w:r>
    </w:p>
    <w:p w14:paraId="6DCF7E83" w14:textId="77777777" w:rsidR="00282B09" w:rsidRPr="00064D0A" w:rsidRDefault="00282B09" w:rsidP="00064D0A">
      <w:pPr>
        <w:numPr>
          <w:ilvl w:val="1"/>
          <w:numId w:val="1"/>
        </w:numPr>
        <w:rPr>
          <w:rFonts w:ascii="Times New Roman" w:hAnsi="Times New Roman" w:cs="Times New Roman"/>
          <w:sz w:val="24"/>
          <w:szCs w:val="24"/>
        </w:rPr>
      </w:pPr>
      <w:r w:rsidRPr="00064D0A">
        <w:rPr>
          <w:rFonts w:ascii="Times New Roman" w:hAnsi="Times New Roman" w:cs="Times New Roman"/>
          <w:sz w:val="24"/>
          <w:szCs w:val="24"/>
        </w:rPr>
        <w:t>Assisted in flushing out ideas for the app and what the user experience should be</w:t>
      </w:r>
    </w:p>
    <w:p w14:paraId="4C356671" w14:textId="77777777" w:rsidR="00282B09" w:rsidRPr="009C75A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Michael Harkess:</w:t>
      </w:r>
    </w:p>
    <w:p w14:paraId="37A7EAD2" w14:textId="77777777" w:rsidR="00282B09" w:rsidRPr="009C75A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Hanming Wang</w:t>
      </w:r>
      <w:r>
        <w:rPr>
          <w:rFonts w:ascii="Times New Roman" w:hAnsi="Times New Roman" w:cs="Times New Roman"/>
          <w:color w:val="24292E"/>
          <w:sz w:val="24"/>
          <w:szCs w:val="24"/>
          <w:shd w:val="clear" w:color="auto" w:fill="FFFFFF"/>
        </w:rPr>
        <w:t>:</w:t>
      </w:r>
    </w:p>
    <w:p w14:paraId="3FE8581A" w14:textId="77777777" w:rsidR="00282B09" w:rsidRPr="004B6DF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Chen-Yu Chang</w:t>
      </w:r>
      <w:r>
        <w:rPr>
          <w:rFonts w:ascii="Times New Roman" w:hAnsi="Times New Roman" w:cs="Times New Roman"/>
          <w:color w:val="24292E"/>
          <w:sz w:val="24"/>
          <w:szCs w:val="24"/>
          <w:shd w:val="clear" w:color="auto" w:fill="FFFFFF"/>
        </w:rPr>
        <w:t>:</w:t>
      </w:r>
      <w:r w:rsidR="004B6DF8">
        <w:rPr>
          <w:rFonts w:ascii="Times New Roman" w:hAnsi="Times New Roman" w:cs="Times New Roman"/>
          <w:color w:val="24292E"/>
          <w:sz w:val="24"/>
          <w:szCs w:val="24"/>
          <w:shd w:val="clear" w:color="auto" w:fill="FFFFFF"/>
        </w:rPr>
        <w:t xml:space="preserve"> </w:t>
      </w:r>
    </w:p>
    <w:p w14:paraId="4F88A0CE" w14:textId="77777777" w:rsidR="004B6DF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rovided ideas about the app we are going to work on</w:t>
      </w:r>
    </w:p>
    <w:p w14:paraId="478DE3FD" w14:textId="77777777" w:rsidR="004B6DF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rovided the details and functionalities that we could achieve</w:t>
      </w:r>
    </w:p>
    <w:p w14:paraId="297042FE" w14:textId="77777777" w:rsidR="004B6DF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ooperated with the interface lead with UI designs</w:t>
      </w:r>
    </w:p>
    <w:p w14:paraId="52C6DB32" w14:textId="77777777" w:rsidR="004B6DF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athered information and categorized into PowerPoint</w:t>
      </w:r>
    </w:p>
    <w:p w14:paraId="31D3ED99" w14:textId="77777777" w:rsidR="004B6DF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lastRenderedPageBreak/>
        <w:t>C</w:t>
      </w:r>
      <w:r>
        <w:rPr>
          <w:rFonts w:ascii="Times New Roman" w:hAnsi="Times New Roman" w:cs="Times New Roman"/>
          <w:sz w:val="24"/>
          <w:szCs w:val="24"/>
        </w:rPr>
        <w:t>hecked if the functionality works as expected</w:t>
      </w:r>
    </w:p>
    <w:p w14:paraId="2A4ED7A8" w14:textId="77777777" w:rsidR="004B6DF8" w:rsidRPr="009C75A8" w:rsidRDefault="004B6DF8" w:rsidP="004B6DF8">
      <w:pPr>
        <w:numPr>
          <w:ilvl w:val="1"/>
          <w:numId w:val="1"/>
        </w:num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oded for the UI design in Android Studio to work as an app</w:t>
      </w:r>
    </w:p>
    <w:p w14:paraId="2DB4100A" w14:textId="77777777" w:rsidR="00282B09" w:rsidRPr="009C75A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Yiquin Zhang</w:t>
      </w:r>
      <w:r>
        <w:rPr>
          <w:rFonts w:ascii="Times New Roman" w:hAnsi="Times New Roman" w:cs="Times New Roman"/>
          <w:color w:val="24292E"/>
          <w:sz w:val="24"/>
          <w:szCs w:val="24"/>
          <w:shd w:val="clear" w:color="auto" w:fill="FFFFFF"/>
        </w:rPr>
        <w:t>:</w:t>
      </w:r>
    </w:p>
    <w:p w14:paraId="6FD81876" w14:textId="77777777" w:rsidR="00282B09" w:rsidRPr="009C75A8" w:rsidRDefault="00282B09" w:rsidP="00392622">
      <w:pPr>
        <w:numPr>
          <w:ilvl w:val="0"/>
          <w:numId w:val="1"/>
        </w:numPr>
        <w:rPr>
          <w:rFonts w:ascii="Times New Roman" w:hAnsi="Times New Roman" w:cs="Times New Roman"/>
          <w:sz w:val="24"/>
          <w:szCs w:val="24"/>
        </w:rPr>
      </w:pPr>
      <w:r w:rsidRPr="009C75A8">
        <w:rPr>
          <w:rFonts w:ascii="Times New Roman" w:hAnsi="Times New Roman" w:cs="Times New Roman"/>
          <w:color w:val="24292E"/>
          <w:sz w:val="24"/>
          <w:szCs w:val="24"/>
          <w:shd w:val="clear" w:color="auto" w:fill="FFFFFF"/>
        </w:rPr>
        <w:t>Samarah Uriarte</w:t>
      </w:r>
      <w:r>
        <w:rPr>
          <w:rFonts w:ascii="Times New Roman" w:hAnsi="Times New Roman" w:cs="Times New Roman"/>
          <w:color w:val="24292E"/>
          <w:sz w:val="24"/>
          <w:szCs w:val="24"/>
          <w:shd w:val="clear" w:color="auto" w:fill="FFFFFF"/>
        </w:rPr>
        <w:t>:</w:t>
      </w:r>
    </w:p>
    <w:p w14:paraId="502F55FC" w14:textId="77777777"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Contributed to developing the idea behind GreenMate and what the app would do</w:t>
      </w:r>
    </w:p>
    <w:p w14:paraId="43028CC6" w14:textId="77777777"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Created and illustrated the polar bear character</w:t>
      </w:r>
    </w:p>
    <w:p w14:paraId="53DF54CE" w14:textId="77777777"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Customized in-app icons and the app’s icon</w:t>
      </w:r>
    </w:p>
    <w:p w14:paraId="39C54A9D" w14:textId="77777777" w:rsidR="00282B09" w:rsidRDefault="00282B09" w:rsidP="009C75A8">
      <w:pPr>
        <w:numPr>
          <w:ilvl w:val="1"/>
          <w:numId w:val="1"/>
        </w:numPr>
        <w:rPr>
          <w:rFonts w:ascii="Times New Roman" w:hAnsi="Times New Roman" w:cs="Times New Roman"/>
          <w:sz w:val="24"/>
          <w:szCs w:val="24"/>
        </w:rPr>
      </w:pPr>
      <w:r>
        <w:rPr>
          <w:rFonts w:ascii="Times New Roman" w:hAnsi="Times New Roman" w:cs="Times New Roman"/>
          <w:sz w:val="24"/>
          <w:szCs w:val="24"/>
        </w:rPr>
        <w:t>Produced, directed, and edited the YouTube video</w:t>
      </w:r>
    </w:p>
    <w:p w14:paraId="60CC3277" w14:textId="77777777" w:rsidR="00282B09" w:rsidRPr="00B66E0C" w:rsidRDefault="00282B09" w:rsidP="00B66E0C">
      <w:pPr>
        <w:numPr>
          <w:ilvl w:val="1"/>
          <w:numId w:val="1"/>
        </w:numPr>
        <w:rPr>
          <w:rFonts w:ascii="Times New Roman" w:hAnsi="Times New Roman" w:cs="Times New Roman"/>
          <w:sz w:val="24"/>
          <w:szCs w:val="24"/>
        </w:rPr>
      </w:pPr>
      <w:r>
        <w:rPr>
          <w:rFonts w:ascii="Times New Roman" w:hAnsi="Times New Roman" w:cs="Times New Roman"/>
          <w:sz w:val="24"/>
          <w:szCs w:val="24"/>
        </w:rPr>
        <w:t>Documented the app’s development</w:t>
      </w:r>
    </w:p>
    <w:p w14:paraId="14B8D95F" w14:textId="77777777" w:rsidR="00282B09" w:rsidRDefault="00282B09" w:rsidP="000243CE">
      <w:pPr>
        <w:rPr>
          <w:rFonts w:ascii="Times New Roman" w:hAnsi="Times New Roman" w:cs="Times New Roman"/>
          <w:b/>
          <w:bCs/>
          <w:sz w:val="24"/>
          <w:szCs w:val="24"/>
        </w:rPr>
      </w:pPr>
    </w:p>
    <w:p w14:paraId="1277D8B2" w14:textId="77777777" w:rsidR="00282B09" w:rsidRPr="0098336B" w:rsidRDefault="00282B09" w:rsidP="000243CE">
      <w:pPr>
        <w:rPr>
          <w:rFonts w:ascii="Times New Roman" w:hAnsi="Times New Roman" w:cs="Times New Roman"/>
          <w:sz w:val="24"/>
          <w:szCs w:val="24"/>
        </w:rPr>
      </w:pPr>
      <w:r>
        <w:rPr>
          <w:rFonts w:ascii="Times New Roman" w:hAnsi="Times New Roman" w:cs="Times New Roman"/>
          <w:b/>
          <w:bCs/>
          <w:sz w:val="24"/>
          <w:szCs w:val="24"/>
        </w:rPr>
        <w:t>Functions</w:t>
      </w:r>
    </w:p>
    <w:p w14:paraId="1AC0ED92" w14:textId="77777777" w:rsidR="00282B09" w:rsidRDefault="00282B09" w:rsidP="000243CE">
      <w:pPr>
        <w:rPr>
          <w:rFonts w:ascii="Times New Roman" w:hAnsi="Times New Roman" w:cs="Times New Roman"/>
          <w:sz w:val="24"/>
          <w:szCs w:val="24"/>
        </w:rPr>
      </w:pPr>
      <w:r>
        <w:rPr>
          <w:rFonts w:ascii="Times New Roman" w:hAnsi="Times New Roman" w:cs="Times New Roman"/>
          <w:sz w:val="24"/>
          <w:szCs w:val="24"/>
        </w:rPr>
        <w:t>Step Counter:</w:t>
      </w:r>
    </w:p>
    <w:p w14:paraId="7666C9C3" w14:textId="77777777" w:rsidR="00282B09" w:rsidRDefault="00282B09" w:rsidP="00D7119B">
      <w:pPr>
        <w:ind w:left="720"/>
        <w:rPr>
          <w:rFonts w:ascii="Times New Roman" w:hAnsi="Times New Roman" w:cs="Times New Roman"/>
          <w:sz w:val="24"/>
          <w:szCs w:val="24"/>
        </w:rPr>
      </w:pPr>
      <w:r>
        <w:rPr>
          <w:rFonts w:ascii="Times New Roman" w:hAnsi="Times New Roman" w:cs="Times New Roman"/>
          <w:sz w:val="24"/>
          <w:szCs w:val="24"/>
        </w:rPr>
        <w:t>This feature includes a “Home Activity” module which employs a step listener, a step detector, a sensor filter, and a step calculation to record the distance a user walks or bikes. Additionally, the counter is coupled with a GPS which allows location tracking. The point system is affected by the step calculator, which directly converts steps to points which are then added to the user’s unique point amount.</w:t>
      </w:r>
    </w:p>
    <w:p w14:paraId="605721DE" w14:textId="77777777" w:rsidR="00282B09" w:rsidRDefault="00282B09" w:rsidP="002C384E">
      <w:pPr>
        <w:rPr>
          <w:rFonts w:ascii="Times New Roman" w:hAnsi="Times New Roman" w:cs="Times New Roman"/>
          <w:sz w:val="24"/>
          <w:szCs w:val="24"/>
        </w:rPr>
      </w:pPr>
    </w:p>
    <w:p w14:paraId="09BB2E5F" w14:textId="77777777" w:rsidR="00282B09" w:rsidRDefault="00282B09" w:rsidP="00D7119B">
      <w:pPr>
        <w:ind w:left="720"/>
        <w:rPr>
          <w:rFonts w:ascii="Times New Roman" w:hAnsi="Times New Roman" w:cs="Times New Roman"/>
          <w:sz w:val="24"/>
          <w:szCs w:val="24"/>
        </w:rPr>
      </w:pPr>
      <w:r>
        <w:rPr>
          <w:rFonts w:ascii="Times New Roman" w:hAnsi="Times New Roman" w:cs="Times New Roman"/>
          <w:sz w:val="24"/>
          <w:szCs w:val="24"/>
        </w:rPr>
        <w:t>By Friday, we plan to implement a map to allow the user to visually observe their progress by having their location displayed on the map GUI.</w:t>
      </w:r>
    </w:p>
    <w:p w14:paraId="6CEEBB7D" w14:textId="77777777" w:rsidR="00282B09" w:rsidRDefault="00282B09" w:rsidP="000243CE">
      <w:pPr>
        <w:rPr>
          <w:rFonts w:ascii="Times New Roman" w:hAnsi="Times New Roman" w:cs="Times New Roman"/>
          <w:sz w:val="24"/>
          <w:szCs w:val="24"/>
        </w:rPr>
      </w:pPr>
    </w:p>
    <w:p w14:paraId="1D9BA778" w14:textId="77777777" w:rsidR="00282B09" w:rsidRDefault="00282B09" w:rsidP="000243CE">
      <w:pPr>
        <w:rPr>
          <w:rFonts w:ascii="Times New Roman" w:hAnsi="Times New Roman" w:cs="Times New Roman"/>
          <w:sz w:val="24"/>
          <w:szCs w:val="24"/>
        </w:rPr>
      </w:pPr>
      <w:r>
        <w:rPr>
          <w:rFonts w:ascii="Times New Roman" w:hAnsi="Times New Roman" w:cs="Times New Roman"/>
          <w:sz w:val="24"/>
          <w:szCs w:val="24"/>
        </w:rPr>
        <w:t>Recycling Feature:</w:t>
      </w:r>
    </w:p>
    <w:p w14:paraId="77746036" w14:textId="77777777" w:rsidR="00282B09" w:rsidRDefault="00282B09" w:rsidP="001A2A0D">
      <w:pPr>
        <w:ind w:left="720"/>
        <w:rPr>
          <w:rFonts w:ascii="Times New Roman" w:hAnsi="Times New Roman" w:cs="Times New Roman"/>
          <w:sz w:val="24"/>
          <w:szCs w:val="24"/>
        </w:rPr>
      </w:pPr>
      <w:r>
        <w:rPr>
          <w:rFonts w:ascii="Times New Roman" w:hAnsi="Times New Roman" w:cs="Times New Roman"/>
          <w:sz w:val="24"/>
          <w:szCs w:val="24"/>
        </w:rPr>
        <w:t>This component of the application includes a database that contains which general items may or may not be recycled and allows the user to search through the provided information to help them recycle their own items. The point system is connected to this feature as well: the user is able to input how many items they recycled, and this number is recorded to the application for future use.</w:t>
      </w:r>
    </w:p>
    <w:p w14:paraId="469BEB9B" w14:textId="77777777" w:rsidR="00282B09" w:rsidRDefault="00282B09" w:rsidP="001A2A0D">
      <w:pPr>
        <w:ind w:left="720"/>
        <w:rPr>
          <w:rFonts w:ascii="Times New Roman" w:hAnsi="Times New Roman" w:cs="Times New Roman"/>
          <w:sz w:val="24"/>
          <w:szCs w:val="24"/>
        </w:rPr>
      </w:pPr>
    </w:p>
    <w:p w14:paraId="66AA7A0A" w14:textId="77777777" w:rsidR="00282B09" w:rsidRDefault="00282B09" w:rsidP="001A2A0D">
      <w:pPr>
        <w:ind w:left="720"/>
        <w:rPr>
          <w:rFonts w:ascii="Times New Roman" w:hAnsi="Times New Roman" w:cs="Times New Roman"/>
          <w:sz w:val="24"/>
          <w:szCs w:val="24"/>
        </w:rPr>
      </w:pPr>
      <w:r>
        <w:rPr>
          <w:rFonts w:ascii="Times New Roman" w:hAnsi="Times New Roman" w:cs="Times New Roman"/>
          <w:sz w:val="24"/>
          <w:szCs w:val="24"/>
        </w:rPr>
        <w:t>At this moment, the recycling database is extremely fundamental, but we will be updating it by Friday, and it will include a greater variety of items that will then be grouped based on their characteristics.</w:t>
      </w:r>
    </w:p>
    <w:p w14:paraId="3518BE94" w14:textId="77777777" w:rsidR="00282B09" w:rsidRDefault="00282B09" w:rsidP="001A2A0D">
      <w:pPr>
        <w:ind w:left="720"/>
        <w:rPr>
          <w:rFonts w:ascii="Times New Roman" w:hAnsi="Times New Roman" w:cs="Times New Roman"/>
          <w:sz w:val="24"/>
          <w:szCs w:val="24"/>
        </w:rPr>
      </w:pPr>
    </w:p>
    <w:p w14:paraId="115411A7" w14:textId="77777777" w:rsidR="00282B09" w:rsidRDefault="00282B09" w:rsidP="000243CE">
      <w:pPr>
        <w:rPr>
          <w:rFonts w:ascii="Times New Roman" w:hAnsi="Times New Roman" w:cs="Times New Roman"/>
          <w:sz w:val="24"/>
          <w:szCs w:val="24"/>
        </w:rPr>
      </w:pPr>
      <w:r>
        <w:rPr>
          <w:rFonts w:ascii="Times New Roman" w:hAnsi="Times New Roman" w:cs="Times New Roman"/>
          <w:sz w:val="24"/>
          <w:szCs w:val="24"/>
        </w:rPr>
        <w:lastRenderedPageBreak/>
        <w:t>Points Feature:</w:t>
      </w:r>
    </w:p>
    <w:p w14:paraId="6135FDFF" w14:textId="77777777" w:rsidR="00282B09" w:rsidRDefault="00282B09" w:rsidP="0039407B">
      <w:pPr>
        <w:ind w:left="720"/>
        <w:rPr>
          <w:rFonts w:ascii="Times New Roman" w:hAnsi="Times New Roman" w:cs="Times New Roman"/>
          <w:sz w:val="24"/>
          <w:szCs w:val="24"/>
        </w:rPr>
      </w:pPr>
      <w:r>
        <w:rPr>
          <w:rFonts w:ascii="Times New Roman" w:hAnsi="Times New Roman" w:cs="Times New Roman"/>
          <w:sz w:val="24"/>
          <w:szCs w:val="24"/>
        </w:rPr>
        <w:t>This system operates through user input in the form of steps or number of objects recycled. The user’s point amount falls into certain ranges and changes the bear character’s state. This functions as a form of incentive, since the bear is a wholesome and friendly anthropomorphized animal that most individuals would want to keep happy. It also provides a unique and visually stimulating aesthetic that adds a positive tone to the application.</w:t>
      </w:r>
    </w:p>
    <w:p w14:paraId="6F5E00AB" w14:textId="77777777" w:rsidR="00282B09" w:rsidRDefault="00282B09" w:rsidP="009B5B99">
      <w:pPr>
        <w:ind w:left="720"/>
        <w:rPr>
          <w:rFonts w:ascii="Times New Roman" w:hAnsi="Times New Roman" w:cs="Times New Roman"/>
          <w:sz w:val="24"/>
          <w:szCs w:val="24"/>
        </w:rPr>
      </w:pPr>
    </w:p>
    <w:p w14:paraId="021C3E32" w14:textId="12D45289" w:rsidR="00282B09" w:rsidRDefault="00282B09" w:rsidP="00824B14">
      <w:pPr>
        <w:ind w:left="720"/>
        <w:rPr>
          <w:rFonts w:ascii="Times New Roman" w:hAnsi="Times New Roman" w:cs="Times New Roman"/>
          <w:sz w:val="24"/>
          <w:szCs w:val="24"/>
        </w:rPr>
      </w:pPr>
      <w:r>
        <w:rPr>
          <w:rFonts w:ascii="Times New Roman" w:hAnsi="Times New Roman" w:cs="Times New Roman"/>
          <w:sz w:val="24"/>
          <w:szCs w:val="24"/>
        </w:rPr>
        <w:t>Example of a bear changing from one state to the other if the user opens the app and proceeds to walk a large enough distance:</w:t>
      </w:r>
    </w:p>
    <w:p w14:paraId="108AA882" w14:textId="77777777" w:rsidR="00282B09" w:rsidRDefault="00FB1B77" w:rsidP="009B5B99">
      <w:pPr>
        <w:ind w:left="720"/>
        <w:rPr>
          <w:rFonts w:ascii="Times New Roman" w:hAnsi="Times New Roman" w:cs="Times New Roman"/>
          <w:sz w:val="24"/>
          <w:szCs w:val="24"/>
        </w:rPr>
      </w:pPr>
      <w:r>
        <w:rPr>
          <w:noProof/>
        </w:rPr>
        <w:pict w14:anchorId="326F3A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 style="position:absolute;left:0;text-align:left;margin-left:94.5pt;margin-top:5pt;width:117.5pt;height:117.5pt;z-index:-251657728;visibility:visible;mso-wrap-edited:f;mso-width-percent:0;mso-height-percent:0;mso-width-percent:0;mso-height-percent:0" wrapcoords="15134 3439 7980 4815 6741 5228 6741 5778 7429 7842 6191 8255 6054 9080 6466 10043 8255 12245 8668 14446 9218 16647 9080 17335 9631 17748 10456 17748 14308 17748 15546 17610 15271 17060 12932 16647 12795 14446 13483 14446 14033 13208 13758 12245 12932 10043 13345 7842 14583 5641 15409 5641 17335 4127 17197 3439 15134 3439">
            <v:imagedata r:id="rId7" o:title=""/>
            <w10:wrap type="tight"/>
          </v:shape>
        </w:pict>
      </w:r>
      <w:r>
        <w:rPr>
          <w:noProof/>
        </w:rPr>
        <w:pict w14:anchorId="701F59BA">
          <v:shape id="Picture 2" o:spid="_x0000_s1027" type="#_x0000_t75" alt="" style="position:absolute;left:0;text-align:left;margin-left:283pt;margin-top:0;width:114pt;height:114pt;z-index:-251658752;visibility:visible;mso-wrap-edited:f;mso-width-percent:0;mso-height-percent:0;mso-width-percent:0;mso-height-percent:0" wrapcoords="6111 1847 6111 4547 9947 6395 10800 6395 8384 6963 7674 7532 8242 10942 8526 19326 9237 20037 10942 20037 12789 20037 12789 20037 14921 19895 14921 19326 12505 17763 13358 15489 14068 13216 14211 7674 13074 6821 11226 6395 14353 4121 15632 2558 15489 2132 13784 1847 6111 1847">
            <v:imagedata r:id="rId8" o:title=""/>
            <w10:wrap type="tight"/>
          </v:shape>
        </w:pict>
      </w:r>
    </w:p>
    <w:p w14:paraId="1B7E4390" w14:textId="77777777" w:rsidR="00282B09" w:rsidRDefault="00282B09" w:rsidP="009B5B99">
      <w:pPr>
        <w:ind w:left="720"/>
        <w:rPr>
          <w:rFonts w:ascii="Times New Roman" w:hAnsi="Times New Roman" w:cs="Times New Roman"/>
          <w:sz w:val="24"/>
          <w:szCs w:val="24"/>
        </w:rPr>
      </w:pPr>
    </w:p>
    <w:p w14:paraId="55F2AAED" w14:textId="77777777" w:rsidR="00282B09" w:rsidRDefault="00FB1B77" w:rsidP="009B5B99">
      <w:pPr>
        <w:ind w:left="720"/>
        <w:rPr>
          <w:rFonts w:ascii="Times New Roman" w:hAnsi="Times New Roman" w:cs="Times New Roman"/>
          <w:sz w:val="24"/>
          <w:szCs w:val="24"/>
        </w:rPr>
      </w:pPr>
      <w:r>
        <w:rPr>
          <w:noProof/>
        </w:rPr>
        <w:pict w14:anchorId="5994281A">
          <v:shapetype id="_x0000_t32" coordsize="21600,21600" o:spt="32" o:oned="t" path="m,l21600,21600e" filled="f">
            <v:path arrowok="t" fillok="f" o:connecttype="none"/>
            <o:lock v:ext="edit" shapetype="t"/>
          </v:shapetype>
          <v:shape id="Straight Arrow Connector 4" o:spid="_x0000_s1026" type="#_x0000_t32" alt="" style="position:absolute;left:0;text-align:left;margin-left:213.5pt;margin-top:18.25pt;width:1in;height:.5pt;flip:y;z-index:251656704;visibility:visible;mso-wrap-edited:f;mso-width-percent:0;mso-height-percent:0;mso-width-percent:0;mso-height-percent:0" strokeweight=".5pt">
            <v:stroke endarrow="block" joinstyle="miter"/>
          </v:shape>
        </w:pict>
      </w:r>
    </w:p>
    <w:p w14:paraId="7EC0E664" w14:textId="77777777" w:rsidR="00282B09" w:rsidRDefault="00282B09" w:rsidP="002A5CF8">
      <w:pPr>
        <w:rPr>
          <w:rFonts w:ascii="Times New Roman" w:hAnsi="Times New Roman" w:cs="Times New Roman"/>
          <w:sz w:val="24"/>
          <w:szCs w:val="24"/>
        </w:rPr>
      </w:pPr>
    </w:p>
    <w:p w14:paraId="49538164" w14:textId="77777777" w:rsidR="00282B09" w:rsidRDefault="00282B09" w:rsidP="002A5CF8">
      <w:pPr>
        <w:rPr>
          <w:rFonts w:ascii="Times New Roman" w:hAnsi="Times New Roman" w:cs="Times New Roman"/>
          <w:sz w:val="24"/>
          <w:szCs w:val="24"/>
        </w:rPr>
      </w:pPr>
    </w:p>
    <w:p w14:paraId="2397A4EF" w14:textId="77777777" w:rsidR="00282B09" w:rsidRDefault="00282B09" w:rsidP="002A5CF8">
      <w:pPr>
        <w:rPr>
          <w:rFonts w:ascii="Times New Roman" w:hAnsi="Times New Roman" w:cs="Times New Roman"/>
          <w:sz w:val="24"/>
          <w:szCs w:val="24"/>
        </w:rPr>
      </w:pPr>
    </w:p>
    <w:p w14:paraId="0B9F22DE" w14:textId="77777777" w:rsidR="00282B09" w:rsidRPr="00F81DC8" w:rsidRDefault="00282B09" w:rsidP="001A2A0D">
      <w:pPr>
        <w:ind w:left="720"/>
        <w:rPr>
          <w:rFonts w:ascii="Times New Roman" w:hAnsi="Times New Roman" w:cs="Times New Roman"/>
          <w:sz w:val="24"/>
          <w:szCs w:val="24"/>
        </w:rPr>
      </w:pPr>
      <w:r>
        <w:rPr>
          <w:rFonts w:ascii="Times New Roman" w:hAnsi="Times New Roman" w:cs="Times New Roman"/>
          <w:sz w:val="24"/>
          <w:szCs w:val="24"/>
        </w:rPr>
        <w:t>Currently, the point system is fundamental in complexity but by Friday, we plan to add a feature that recognizes the user’s patterns and compares how the user is performing based on these past trends. For example, if the user enters many recycled items one day and only recycles one item the following day, the bear will change from happy to tired, even though the total points accrued in those two days would satisfy the conditions that would result in a happy bear state. This addition would create a more logical interaction between the user and bear character.</w:t>
      </w:r>
    </w:p>
    <w:p w14:paraId="73096168" w14:textId="77777777" w:rsidR="00282B09" w:rsidRDefault="00282B09" w:rsidP="000243CE">
      <w:pPr>
        <w:rPr>
          <w:rFonts w:ascii="Times New Roman" w:hAnsi="Times New Roman" w:cs="Times New Roman"/>
          <w:b/>
          <w:bCs/>
          <w:sz w:val="24"/>
          <w:szCs w:val="24"/>
        </w:rPr>
      </w:pPr>
    </w:p>
    <w:p w14:paraId="49EACCEA" w14:textId="77777777"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Compiling Instructions</w:t>
      </w:r>
    </w:p>
    <w:p w14:paraId="4FC409D8" w14:textId="77777777" w:rsidR="00282B09" w:rsidRDefault="00282B09" w:rsidP="000243CE">
      <w:pPr>
        <w:rPr>
          <w:rFonts w:ascii="Times New Roman" w:hAnsi="Times New Roman" w:cs="Times New Roman"/>
          <w:b/>
          <w:bCs/>
          <w:sz w:val="24"/>
          <w:szCs w:val="24"/>
        </w:rPr>
      </w:pPr>
    </w:p>
    <w:p w14:paraId="2EBA7F55" w14:textId="77777777" w:rsidR="00282B09" w:rsidRDefault="00282B09" w:rsidP="000243CE">
      <w:pPr>
        <w:rPr>
          <w:rFonts w:ascii="Times New Roman" w:hAnsi="Times New Roman" w:cs="Times New Roman"/>
          <w:b/>
          <w:bCs/>
          <w:sz w:val="24"/>
          <w:szCs w:val="24"/>
        </w:rPr>
      </w:pPr>
    </w:p>
    <w:p w14:paraId="43B3ADE1" w14:textId="77777777" w:rsidR="00282B09" w:rsidRDefault="00282B09" w:rsidP="000243CE">
      <w:pPr>
        <w:rPr>
          <w:rFonts w:ascii="Times New Roman" w:hAnsi="Times New Roman" w:cs="Times New Roman"/>
          <w:b/>
          <w:bCs/>
          <w:sz w:val="24"/>
          <w:szCs w:val="24"/>
        </w:rPr>
      </w:pPr>
      <w:r>
        <w:rPr>
          <w:rFonts w:ascii="Times New Roman" w:hAnsi="Times New Roman" w:cs="Times New Roman"/>
          <w:b/>
          <w:bCs/>
          <w:sz w:val="24"/>
          <w:szCs w:val="24"/>
        </w:rPr>
        <w:t>Test Cases</w:t>
      </w:r>
    </w:p>
    <w:p w14:paraId="5F226DF3" w14:textId="77777777" w:rsidR="00282B09" w:rsidRDefault="00282B09" w:rsidP="001065F8">
      <w:pPr>
        <w:numPr>
          <w:ilvl w:val="0"/>
          <w:numId w:val="3"/>
        </w:numPr>
        <w:rPr>
          <w:rFonts w:ascii="Times New Roman" w:hAnsi="Times New Roman" w:cs="Times New Roman"/>
          <w:sz w:val="24"/>
          <w:szCs w:val="24"/>
        </w:rPr>
      </w:pPr>
      <w:r>
        <w:rPr>
          <w:rFonts w:ascii="Times New Roman" w:hAnsi="Times New Roman" w:cs="Times New Roman"/>
          <w:sz w:val="24"/>
          <w:szCs w:val="24"/>
        </w:rPr>
        <w:t>Activ</w:t>
      </w:r>
      <w:r w:rsidRPr="001065F8">
        <w:rPr>
          <w:rFonts w:ascii="Times New Roman" w:hAnsi="Times New Roman" w:cs="Times New Roman"/>
          <w:sz w:val="24"/>
          <w:szCs w:val="24"/>
        </w:rPr>
        <w:t>ating the step counter and walking to a different location</w:t>
      </w:r>
    </w:p>
    <w:p w14:paraId="46E0DB9E" w14:textId="77777777" w:rsidR="00282B09" w:rsidRPr="001065F8" w:rsidRDefault="00282B09" w:rsidP="001065F8">
      <w:pPr>
        <w:numPr>
          <w:ilvl w:val="0"/>
          <w:numId w:val="4"/>
        </w:numPr>
        <w:rPr>
          <w:rFonts w:ascii="Times New Roman" w:hAnsi="Times New Roman" w:cs="Times New Roman"/>
          <w:sz w:val="24"/>
          <w:szCs w:val="24"/>
        </w:rPr>
      </w:pPr>
      <w:r>
        <w:rPr>
          <w:rFonts w:ascii="Times New Roman" w:hAnsi="Times New Roman" w:cs="Times New Roman"/>
          <w:sz w:val="24"/>
          <w:szCs w:val="24"/>
        </w:rPr>
        <w:t>Displays the number of steps taken and simultaneously increments points</w:t>
      </w:r>
    </w:p>
    <w:p w14:paraId="3B561C28" w14:textId="77777777" w:rsidR="00282B09" w:rsidRPr="00EE49B4" w:rsidRDefault="00282B09" w:rsidP="000243CE">
      <w:pPr>
        <w:rPr>
          <w:rFonts w:ascii="Times New Roman" w:hAnsi="Times New Roman" w:cs="Times New Roman"/>
          <w:sz w:val="24"/>
          <w:szCs w:val="24"/>
        </w:rPr>
      </w:pPr>
    </w:p>
    <w:sectPr w:rsidR="00282B09" w:rsidRPr="00EE49B4" w:rsidSect="00D0330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02B02"/>
    <w:multiLevelType w:val="hybridMultilevel"/>
    <w:tmpl w:val="D98EB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C7655D7"/>
    <w:multiLevelType w:val="hybridMultilevel"/>
    <w:tmpl w:val="F702912C"/>
    <w:lvl w:ilvl="0" w:tplc="9D1CE1AA">
      <w:start w:val="1"/>
      <w:numFmt w:val="bullet"/>
      <w:lvlText w:val="-"/>
      <w:lvlJc w:val="left"/>
      <w:pPr>
        <w:ind w:left="1800" w:hanging="360"/>
      </w:pPr>
      <w:rPr>
        <w:rFonts w:ascii="Times New Roman" w:eastAsia="Times New Roman" w:hAnsi="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cs="Wingdings" w:hint="default"/>
      </w:rPr>
    </w:lvl>
    <w:lvl w:ilvl="6" w:tplc="04090001">
      <w:start w:val="1"/>
      <w:numFmt w:val="bullet"/>
      <w:lvlText w:val=""/>
      <w:lvlJc w:val="left"/>
      <w:pPr>
        <w:ind w:left="6120" w:hanging="360"/>
      </w:pPr>
      <w:rPr>
        <w:rFonts w:ascii="Symbol" w:hAnsi="Symbol" w:cs="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cs="Wingdings" w:hint="default"/>
      </w:rPr>
    </w:lvl>
  </w:abstractNum>
  <w:abstractNum w:abstractNumId="2" w15:restartNumberingAfterBreak="0">
    <w:nsid w:val="67433432"/>
    <w:multiLevelType w:val="hybridMultilevel"/>
    <w:tmpl w:val="749C21F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7D631B4A"/>
    <w:multiLevelType w:val="hybridMultilevel"/>
    <w:tmpl w:val="6380AE48"/>
    <w:lvl w:ilvl="0" w:tplc="0409000F">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doNotTrackMove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361"/>
    <w:rsid w:val="00005251"/>
    <w:rsid w:val="000130B1"/>
    <w:rsid w:val="000243CE"/>
    <w:rsid w:val="00036826"/>
    <w:rsid w:val="00040A31"/>
    <w:rsid w:val="000454FE"/>
    <w:rsid w:val="00064D0A"/>
    <w:rsid w:val="000674BE"/>
    <w:rsid w:val="000740B3"/>
    <w:rsid w:val="000D72BC"/>
    <w:rsid w:val="001044EA"/>
    <w:rsid w:val="001065F8"/>
    <w:rsid w:val="001352CB"/>
    <w:rsid w:val="001A2A0D"/>
    <w:rsid w:val="001B3ABB"/>
    <w:rsid w:val="001E08F7"/>
    <w:rsid w:val="001F6376"/>
    <w:rsid w:val="002577A9"/>
    <w:rsid w:val="00273CB2"/>
    <w:rsid w:val="00282B09"/>
    <w:rsid w:val="002A5CF8"/>
    <w:rsid w:val="002C384E"/>
    <w:rsid w:val="002E6782"/>
    <w:rsid w:val="00392622"/>
    <w:rsid w:val="0039407B"/>
    <w:rsid w:val="003E58C2"/>
    <w:rsid w:val="003F4ED0"/>
    <w:rsid w:val="00406935"/>
    <w:rsid w:val="004220A9"/>
    <w:rsid w:val="00436CA8"/>
    <w:rsid w:val="004737F2"/>
    <w:rsid w:val="004B6DF8"/>
    <w:rsid w:val="004C11C0"/>
    <w:rsid w:val="004C6636"/>
    <w:rsid w:val="004E03E2"/>
    <w:rsid w:val="004E2E98"/>
    <w:rsid w:val="00505634"/>
    <w:rsid w:val="005262AD"/>
    <w:rsid w:val="00533A21"/>
    <w:rsid w:val="00535238"/>
    <w:rsid w:val="005604C7"/>
    <w:rsid w:val="005828BE"/>
    <w:rsid w:val="005D5377"/>
    <w:rsid w:val="005E7777"/>
    <w:rsid w:val="0063650C"/>
    <w:rsid w:val="00640FEF"/>
    <w:rsid w:val="00685E84"/>
    <w:rsid w:val="006C4361"/>
    <w:rsid w:val="006D10DF"/>
    <w:rsid w:val="00727E34"/>
    <w:rsid w:val="00770B82"/>
    <w:rsid w:val="007817F6"/>
    <w:rsid w:val="0079029F"/>
    <w:rsid w:val="0079705A"/>
    <w:rsid w:val="0080302D"/>
    <w:rsid w:val="008126D1"/>
    <w:rsid w:val="00824B14"/>
    <w:rsid w:val="008463DD"/>
    <w:rsid w:val="008C0B38"/>
    <w:rsid w:val="008C6B75"/>
    <w:rsid w:val="008D3B28"/>
    <w:rsid w:val="008E7432"/>
    <w:rsid w:val="00914936"/>
    <w:rsid w:val="0091615E"/>
    <w:rsid w:val="0093237F"/>
    <w:rsid w:val="0095483E"/>
    <w:rsid w:val="0098336B"/>
    <w:rsid w:val="009B5B99"/>
    <w:rsid w:val="009C75A8"/>
    <w:rsid w:val="00A15627"/>
    <w:rsid w:val="00A24518"/>
    <w:rsid w:val="00A40206"/>
    <w:rsid w:val="00AC4407"/>
    <w:rsid w:val="00B32CED"/>
    <w:rsid w:val="00B44038"/>
    <w:rsid w:val="00B66E0C"/>
    <w:rsid w:val="00B813A8"/>
    <w:rsid w:val="00B927D2"/>
    <w:rsid w:val="00BA558F"/>
    <w:rsid w:val="00BB3CA6"/>
    <w:rsid w:val="00BB6787"/>
    <w:rsid w:val="00BC792B"/>
    <w:rsid w:val="00BD30C6"/>
    <w:rsid w:val="00BE62DA"/>
    <w:rsid w:val="00C12991"/>
    <w:rsid w:val="00C25EE1"/>
    <w:rsid w:val="00C946D3"/>
    <w:rsid w:val="00CE05FF"/>
    <w:rsid w:val="00CE44BE"/>
    <w:rsid w:val="00CF3242"/>
    <w:rsid w:val="00CF6568"/>
    <w:rsid w:val="00D0330E"/>
    <w:rsid w:val="00D14838"/>
    <w:rsid w:val="00D16A8C"/>
    <w:rsid w:val="00D353D0"/>
    <w:rsid w:val="00D4512F"/>
    <w:rsid w:val="00D7119B"/>
    <w:rsid w:val="00D77846"/>
    <w:rsid w:val="00D77C21"/>
    <w:rsid w:val="00D91E54"/>
    <w:rsid w:val="00D94AAE"/>
    <w:rsid w:val="00DA1F41"/>
    <w:rsid w:val="00DA4294"/>
    <w:rsid w:val="00E0207C"/>
    <w:rsid w:val="00E20C4A"/>
    <w:rsid w:val="00E70D5A"/>
    <w:rsid w:val="00E82E78"/>
    <w:rsid w:val="00E958E0"/>
    <w:rsid w:val="00EE49B4"/>
    <w:rsid w:val="00EF4DF7"/>
    <w:rsid w:val="00F42D2F"/>
    <w:rsid w:val="00F815DA"/>
    <w:rsid w:val="00F81DC8"/>
    <w:rsid w:val="00FB1B77"/>
    <w:rsid w:val="00FF31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o:shapelayout v:ext="edit">
      <o:idmap v:ext="edit" data="1"/>
      <o:rules v:ext="edit">
        <o:r id="V:Rule2" type="connector" idref="#Straight Arrow Connector 4"/>
      </o:rules>
    </o:shapelayout>
  </w:shapeDefaults>
  <w:decimalSymbol w:val="."/>
  <w:listSeparator w:val=","/>
  <w14:docId w14:val="08AD20DE"/>
  <w15:docId w15:val="{EA08400B-D173-2D4C-A5C9-CAF89394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62AD"/>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rsid w:val="00CE44BE"/>
    <w:rPr>
      <w:color w:val="0000FF"/>
      <w:u w:val="single"/>
    </w:rPr>
  </w:style>
  <w:style w:type="paragraph" w:styleId="BalloonText">
    <w:name w:val="Balloon Text"/>
    <w:basedOn w:val="Normal"/>
    <w:link w:val="BalloonTextChar"/>
    <w:uiPriority w:val="99"/>
    <w:semiHidden/>
    <w:rsid w:val="0039407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9407B"/>
    <w:rPr>
      <w:rFonts w:ascii="Segoe UI" w:hAnsi="Segoe UI" w:cs="Segoe UI"/>
      <w:sz w:val="18"/>
      <w:szCs w:val="18"/>
    </w:rPr>
  </w:style>
  <w:style w:type="paragraph" w:styleId="NoSpacing">
    <w:name w:val="No Spacing"/>
    <w:link w:val="NoSpacingChar"/>
    <w:uiPriority w:val="1"/>
    <w:qFormat/>
    <w:rsid w:val="00D0330E"/>
    <w:rPr>
      <w:rFonts w:eastAsia="Times New Roman"/>
      <w:sz w:val="22"/>
      <w:szCs w:val="22"/>
    </w:rPr>
  </w:style>
  <w:style w:type="character" w:customStyle="1" w:styleId="NoSpacingChar">
    <w:name w:val="No Spacing Char"/>
    <w:link w:val="NoSpacing"/>
    <w:uiPriority w:val="1"/>
    <w:rsid w:val="00D0330E"/>
    <w:rPr>
      <w:rFonts w:eastAsia="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380697">
      <w:marLeft w:val="0"/>
      <w:marRight w:val="0"/>
      <w:marTop w:val="0"/>
      <w:marBottom w:val="0"/>
      <w:divBdr>
        <w:top w:val="none" w:sz="0" w:space="0" w:color="auto"/>
        <w:left w:val="none" w:sz="0" w:space="0" w:color="auto"/>
        <w:bottom w:val="none" w:sz="0" w:space="0" w:color="auto"/>
        <w:right w:val="none" w:sz="0" w:space="0" w:color="auto"/>
      </w:divBdr>
      <w:divsChild>
        <w:div w:id="1284380696">
          <w:marLeft w:val="0"/>
          <w:marRight w:val="0"/>
          <w:marTop w:val="0"/>
          <w:marBottom w:val="0"/>
          <w:divBdr>
            <w:top w:val="none" w:sz="0" w:space="0" w:color="auto"/>
            <w:left w:val="none" w:sz="0" w:space="0" w:color="auto"/>
            <w:bottom w:val="none" w:sz="0" w:space="0" w:color="auto"/>
            <w:right w:val="none" w:sz="0" w:space="0" w:color="auto"/>
          </w:divBdr>
          <w:divsChild>
            <w:div w:id="128438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amarahu/SustainabilityAp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GreenMate Documentation</vt:lpstr>
    </vt:vector>
  </TitlesOfParts>
  <Company>EC327</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subject/>
  <dc:creator>Uriarte, Samarah, C</dc:creator>
  <cp:keywords/>
  <dc:description/>
  <cp:lastModifiedBy>Uriarte, Samarah, C</cp:lastModifiedBy>
  <cp:revision>6</cp:revision>
  <dcterms:created xsi:type="dcterms:W3CDTF">2019-12-11T06:13:00Z</dcterms:created>
  <dcterms:modified xsi:type="dcterms:W3CDTF">2019-12-11T19:21:00Z</dcterms:modified>
</cp:coreProperties>
</file>