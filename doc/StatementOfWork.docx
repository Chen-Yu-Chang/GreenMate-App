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38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Work</w:t>
      </w:r>
    </w:p>
    <w:p w:rsidR="00B007E7" w:rsidRDefault="00B007E7" w:rsidP="00B007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6C73" w:rsidRPr="00D16A8C" w:rsidRDefault="00B96C73" w:rsidP="00B96C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Statement of Work</w:t>
      </w:r>
    </w:p>
    <w:p w:rsidR="00B96C73" w:rsidRDefault="00B96C73" w:rsidP="00B96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 each team member contributed to this project is organized and explained in the following list:</w:t>
      </w:r>
    </w:p>
    <w:p w:rsidR="00B96C73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Organized meeting times and led group discussions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Monitored progression of app development and </w:t>
      </w:r>
      <w:r>
        <w:rPr>
          <w:rFonts w:ascii="Times New Roman" w:hAnsi="Times New Roman" w:cs="Times New Roman"/>
          <w:sz w:val="24"/>
          <w:szCs w:val="24"/>
        </w:rPr>
        <w:t>allocated</w:t>
      </w:r>
      <w:r w:rsidRPr="00064D0A">
        <w:rPr>
          <w:rFonts w:ascii="Times New Roman" w:hAnsi="Times New Roman" w:cs="Times New Roman"/>
          <w:sz w:val="24"/>
          <w:szCs w:val="24"/>
        </w:rPr>
        <w:t xml:space="preserve"> tasks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design and implementation of certain UI components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Provided basic back-end prototypes for the app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 xml:space="preserve">Assisted in developing </w:t>
      </w:r>
      <w:r>
        <w:rPr>
          <w:rFonts w:ascii="Times New Roman" w:hAnsi="Times New Roman" w:cs="Times New Roman"/>
          <w:sz w:val="24"/>
          <w:szCs w:val="24"/>
        </w:rPr>
        <w:t xml:space="preserve">ideas on </w:t>
      </w:r>
      <w:r w:rsidRPr="00064D0A">
        <w:rPr>
          <w:rFonts w:ascii="Times New Roman" w:hAnsi="Times New Roman" w:cs="Times New Roman"/>
          <w:sz w:val="24"/>
          <w:szCs w:val="24"/>
        </w:rPr>
        <w:t>how back-end components should behave within the app</w:t>
      </w:r>
    </w:p>
    <w:p w:rsidR="00B96C73" w:rsidRPr="00064D0A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D0A">
        <w:rPr>
          <w:rFonts w:ascii="Times New Roman" w:hAnsi="Times New Roman" w:cs="Times New Roman"/>
          <w:sz w:val="24"/>
          <w:szCs w:val="24"/>
        </w:rPr>
        <w:t>Assisted in flushing out ideas for the app and what the user experience should be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Michael </w:t>
      </w: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Harkess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Pr="004B6DF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ideas about the app we are going to work on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rovided the details and functionalities that we could achieve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ooperated with the interface lead with UI designs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athered information and categorized into PowerPoint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hecked if the functionality works as expected</w:t>
      </w:r>
    </w:p>
    <w:p w:rsidR="00B96C73" w:rsidRPr="009C75A8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oded for the UI design in Android Studio to work as an app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Yiquin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Zhang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Pr="009C75A8" w:rsidRDefault="00B96C73" w:rsidP="00B96C7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to developing the idea behind GreenMate and what the app would do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in-app icons and the app’s icon</w:t>
      </w:r>
    </w:p>
    <w:p w:rsidR="00B96C73" w:rsidRDefault="00B96C73" w:rsidP="00B96C7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:rsidR="00B007E7" w:rsidRPr="00B96C73" w:rsidRDefault="00B96C73" w:rsidP="00B007E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app’s development</w:t>
      </w:r>
      <w:bookmarkStart w:id="0" w:name="_GoBack"/>
      <w:bookmarkEnd w:id="0"/>
    </w:p>
    <w:sectPr w:rsidR="00B007E7" w:rsidRPr="00B9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33432"/>
    <w:multiLevelType w:val="hybridMultilevel"/>
    <w:tmpl w:val="749C2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E7"/>
    <w:rsid w:val="00505634"/>
    <w:rsid w:val="005604C7"/>
    <w:rsid w:val="005E7777"/>
    <w:rsid w:val="00B007E7"/>
    <w:rsid w:val="00B9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2C94"/>
  <w15:chartTrackingRefBased/>
  <w15:docId w15:val="{A2DC174C-E3FB-4A19-95EA-18320F6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Uriarte, Samarah, C</cp:lastModifiedBy>
  <cp:revision>2</cp:revision>
  <dcterms:created xsi:type="dcterms:W3CDTF">2019-12-11T19:53:00Z</dcterms:created>
  <dcterms:modified xsi:type="dcterms:W3CDTF">2019-12-11T19:54:00Z</dcterms:modified>
</cp:coreProperties>
</file>